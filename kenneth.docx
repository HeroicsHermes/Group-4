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FBF5" w14:textId="6A4BF15E" w:rsidR="00D733A1" w:rsidRPr="00D84D43" w:rsidRDefault="00D733A1" w:rsidP="00D733A1">
      <w:pPr>
        <w:ind w:firstLine="0"/>
        <w:rPr>
          <w:b/>
          <w:bCs/>
          <w:lang w:val="en-PH"/>
        </w:rPr>
      </w:pPr>
      <w:r w:rsidRPr="00D84D43">
        <w:rPr>
          <w:b/>
          <w:bCs/>
          <w:lang w:val="en-PH"/>
        </w:rPr>
        <w:t>Statement of the Problems</w:t>
      </w:r>
    </w:p>
    <w:p w14:paraId="0120FE70" w14:textId="6B7BB07A" w:rsidR="00D733A1" w:rsidRDefault="00D733A1" w:rsidP="00D733A1">
      <w:pPr>
        <w:ind w:firstLine="0"/>
      </w:pPr>
      <w:r>
        <w:t xml:space="preserve">         This study is created or conducted is because we want to know  the impacts and effects of full implementation of face to face classes to the Grade10 Hermes of </w:t>
      </w:r>
      <w:proofErr w:type="spellStart"/>
      <w:r>
        <w:t>Tayabas</w:t>
      </w:r>
      <w:proofErr w:type="spellEnd"/>
      <w:r>
        <w:t xml:space="preserve"> Western Academy.</w:t>
      </w:r>
    </w:p>
    <w:p w14:paraId="1365708A" w14:textId="666E3BD7" w:rsidR="00D733A1" w:rsidRDefault="00913678" w:rsidP="00D733A1">
      <w:pPr>
        <w:ind w:firstLine="0"/>
      </w:pPr>
      <w:r>
        <w:t xml:space="preserve">          </w:t>
      </w:r>
      <w:r w:rsidR="00D733A1">
        <w:t>Specifically, it sought to answer the following questions.</w:t>
      </w:r>
    </w:p>
    <w:p w14:paraId="1C329A7D" w14:textId="1CFC584B" w:rsidR="00D733A1" w:rsidRDefault="00D733A1" w:rsidP="00D733A1">
      <w:pPr>
        <w:ind w:firstLine="0"/>
      </w:pPr>
      <w:r>
        <w:t>1.What is the effect of face to face classes to the Academic Performances</w:t>
      </w:r>
    </w:p>
    <w:p w14:paraId="077FBD70" w14:textId="0409143E" w:rsidR="00D733A1" w:rsidRDefault="00107B99" w:rsidP="00D733A1">
      <w:pPr>
        <w:ind w:firstLine="0"/>
      </w:pPr>
      <w:r>
        <w:t xml:space="preserve">   </w:t>
      </w:r>
      <w:r w:rsidR="00D733A1">
        <w:t>Of Grade 10 Hermes Students?</w:t>
      </w:r>
    </w:p>
    <w:p w14:paraId="0CBA4EC4" w14:textId="67417C3B" w:rsidR="00D733A1" w:rsidRDefault="00D733A1" w:rsidP="00D733A1">
      <w:pPr>
        <w:ind w:firstLine="0"/>
      </w:pPr>
      <w:r>
        <w:t xml:space="preserve">2.How does the full implementation of face to face classes help in </w:t>
      </w:r>
      <w:r w:rsidR="004603B4">
        <w:t xml:space="preserve">improving </w:t>
      </w:r>
    </w:p>
    <w:p w14:paraId="0BB13158" w14:textId="19D77B8E" w:rsidR="00D733A1" w:rsidRDefault="00D733A1" w:rsidP="00D733A1">
      <w:pPr>
        <w:ind w:firstLine="0"/>
      </w:pPr>
      <w:r>
        <w:t xml:space="preserve"> </w:t>
      </w:r>
      <w:r w:rsidR="00737260">
        <w:t xml:space="preserve">  </w:t>
      </w:r>
      <w:r>
        <w:t xml:space="preserve">Academic Performance of Grade 10 Hermes of </w:t>
      </w:r>
      <w:proofErr w:type="spellStart"/>
      <w:r>
        <w:t>Tayabas</w:t>
      </w:r>
      <w:proofErr w:type="spellEnd"/>
      <w:r>
        <w:t xml:space="preserve"> </w:t>
      </w:r>
      <w:r w:rsidR="004603B4">
        <w:t>Weste</w:t>
      </w:r>
      <w:r w:rsidR="00660581">
        <w:t xml:space="preserve">rn </w:t>
      </w:r>
      <w:r w:rsidR="00913678">
        <w:t>Academy?</w:t>
      </w:r>
    </w:p>
    <w:p w14:paraId="593BFA51" w14:textId="7CA91379" w:rsidR="00D733A1" w:rsidRDefault="00D733A1" w:rsidP="00D733A1">
      <w:pPr>
        <w:ind w:firstLine="0"/>
      </w:pPr>
      <w:r>
        <w:t xml:space="preserve">3.What are the thoughts of grade 10 Hermes of </w:t>
      </w:r>
      <w:proofErr w:type="spellStart"/>
      <w:r>
        <w:t>Tayabas</w:t>
      </w:r>
      <w:proofErr w:type="spellEnd"/>
      <w:r>
        <w:t xml:space="preserve"> Western Academy</w:t>
      </w:r>
    </w:p>
    <w:p w14:paraId="6CFEE91D" w14:textId="7251FC82" w:rsidR="00D733A1" w:rsidRDefault="00660581" w:rsidP="00D733A1">
      <w:pPr>
        <w:ind w:firstLine="0"/>
      </w:pPr>
      <w:r>
        <w:t xml:space="preserve">   </w:t>
      </w:r>
      <w:r w:rsidR="00D733A1">
        <w:t xml:space="preserve">About improving their Academic </w:t>
      </w:r>
      <w:r w:rsidR="00913678">
        <w:t>Performances?</w:t>
      </w:r>
    </w:p>
    <w:p w14:paraId="4DCA8E60" w14:textId="13A5F4D6" w:rsidR="00CA3A3B" w:rsidRDefault="001A06D0" w:rsidP="00D733A1">
      <w:pPr>
        <w:ind w:firstLine="0"/>
        <w:rPr>
          <w:b/>
          <w:bCs/>
        </w:rPr>
      </w:pPr>
      <w:r w:rsidRPr="00D84D43">
        <w:rPr>
          <w:b/>
          <w:bCs/>
        </w:rPr>
        <w:t xml:space="preserve">Definition of </w:t>
      </w:r>
      <w:r w:rsidR="00002E20">
        <w:rPr>
          <w:b/>
          <w:bCs/>
        </w:rPr>
        <w:t xml:space="preserve">Terms </w:t>
      </w:r>
    </w:p>
    <w:p w14:paraId="1CD6A8BA" w14:textId="10ABCAC2" w:rsidR="00002E20" w:rsidRDefault="00002E20" w:rsidP="00D733A1">
      <w:pPr>
        <w:ind w:firstLine="0"/>
        <w:rPr>
          <w:i/>
          <w:iCs/>
        </w:rPr>
      </w:pPr>
      <w:r>
        <w:rPr>
          <w:b/>
          <w:bCs/>
        </w:rPr>
        <w:t xml:space="preserve">      </w:t>
      </w:r>
      <w:r>
        <w:rPr>
          <w:i/>
          <w:iCs/>
        </w:rPr>
        <w:t>The following are the terms used in this study:</w:t>
      </w:r>
    </w:p>
    <w:p w14:paraId="2E722BAF" w14:textId="15A64D7C" w:rsidR="002F50DE" w:rsidRPr="002F50DE" w:rsidRDefault="001E3A2B" w:rsidP="002F50D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Face to Face </w:t>
      </w:r>
      <w:r w:rsidR="004D07B0">
        <w:rPr>
          <w:b/>
          <w:bCs/>
        </w:rPr>
        <w:t xml:space="preserve">Classes- </w:t>
      </w:r>
      <w:r w:rsidR="002F50DE">
        <w:t>A type of learning method that gives students</w:t>
      </w:r>
    </w:p>
    <w:p w14:paraId="1A36EDF6" w14:textId="297B9488" w:rsidR="000E38C6" w:rsidRDefault="00410F26" w:rsidP="000E38C6">
      <w:pPr>
        <w:ind w:left="1080" w:firstLine="0"/>
      </w:pPr>
      <w:r>
        <w:t xml:space="preserve">more easy way of </w:t>
      </w:r>
      <w:proofErr w:type="spellStart"/>
      <w:r w:rsidR="004B3B7A">
        <w:t>learning.That</w:t>
      </w:r>
      <w:proofErr w:type="spellEnd"/>
      <w:r w:rsidR="004B3B7A">
        <w:t xml:space="preserve"> can improve their Academic </w:t>
      </w:r>
      <w:r w:rsidR="000E38C6">
        <w:t>performance</w:t>
      </w:r>
    </w:p>
    <w:p w14:paraId="1D5B9AE6" w14:textId="1A484680" w:rsidR="000E38C6" w:rsidRPr="002112CB" w:rsidRDefault="00DE0645" w:rsidP="00DE0645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Grade 10 </w:t>
      </w:r>
      <w:r w:rsidR="003E0524">
        <w:rPr>
          <w:b/>
          <w:bCs/>
        </w:rPr>
        <w:t xml:space="preserve">Hermes students- </w:t>
      </w:r>
      <w:r w:rsidR="003E0524">
        <w:t xml:space="preserve">It is the sixth section and students of the </w:t>
      </w:r>
      <w:r w:rsidR="002112CB">
        <w:t>grade</w:t>
      </w:r>
    </w:p>
    <w:p w14:paraId="6C48FC95" w14:textId="494B5E84" w:rsidR="002112CB" w:rsidRDefault="002112CB" w:rsidP="002112CB">
      <w:pPr>
        <w:pStyle w:val="ListParagraph"/>
        <w:ind w:left="1080" w:firstLine="0"/>
      </w:pPr>
      <w:r>
        <w:t xml:space="preserve">tenth </w:t>
      </w:r>
      <w:proofErr w:type="spellStart"/>
      <w:r w:rsidR="007070C2">
        <w:t>division.This</w:t>
      </w:r>
      <w:proofErr w:type="spellEnd"/>
      <w:r w:rsidR="007070C2">
        <w:t xml:space="preserve"> is composed </w:t>
      </w:r>
      <w:r w:rsidR="00E00213">
        <w:t>of (25) male students and 23 female students</w:t>
      </w:r>
    </w:p>
    <w:p w14:paraId="500A901B" w14:textId="02360453" w:rsidR="0099118C" w:rsidRPr="001B007B" w:rsidRDefault="004E2BF7" w:rsidP="0099118C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rPr>
          <w:b/>
          <w:bCs/>
        </w:rPr>
        <w:t>Tayabas</w:t>
      </w:r>
      <w:proofErr w:type="spellEnd"/>
      <w:r>
        <w:rPr>
          <w:b/>
          <w:bCs/>
        </w:rPr>
        <w:t xml:space="preserve"> </w:t>
      </w:r>
      <w:r w:rsidR="00887B4E">
        <w:rPr>
          <w:b/>
          <w:bCs/>
        </w:rPr>
        <w:t xml:space="preserve">Western Academy- </w:t>
      </w:r>
      <w:r w:rsidR="00887B4E">
        <w:t xml:space="preserve">A private school in the municipality </w:t>
      </w:r>
      <w:r w:rsidR="00BB5FF2">
        <w:t xml:space="preserve">of </w:t>
      </w:r>
      <w:proofErr w:type="spellStart"/>
      <w:r w:rsidR="00BB5FF2">
        <w:t>Candelaria</w:t>
      </w:r>
      <w:proofErr w:type="spellEnd"/>
      <w:r w:rsidR="00BB5FF2">
        <w:t xml:space="preserve">, </w:t>
      </w:r>
      <w:proofErr w:type="spellStart"/>
      <w:r w:rsidR="00BB5FF2">
        <w:t>Quezon.this</w:t>
      </w:r>
      <w:proofErr w:type="spellEnd"/>
      <w:r w:rsidR="00BB5FF2">
        <w:t xml:space="preserve"> is the school </w:t>
      </w:r>
      <w:r w:rsidR="001B007B">
        <w:t>where the study was conducted</w:t>
      </w:r>
    </w:p>
    <w:p w14:paraId="49DE15C1" w14:textId="329A90C1" w:rsidR="001B007B" w:rsidRPr="00EE54D7" w:rsidRDefault="00FA16CB" w:rsidP="0099118C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Academic Performances- </w:t>
      </w:r>
      <w:r>
        <w:t xml:space="preserve">The measurement of students </w:t>
      </w:r>
      <w:r w:rsidR="00EE54D7">
        <w:t>achievement across</w:t>
      </w:r>
    </w:p>
    <w:p w14:paraId="70339241" w14:textId="77FF1050" w:rsidR="00EE54D7" w:rsidRDefault="00EE54D7" w:rsidP="00EE54D7">
      <w:pPr>
        <w:pStyle w:val="ListParagraph"/>
        <w:ind w:left="1080" w:firstLine="0"/>
      </w:pPr>
      <w:r>
        <w:t xml:space="preserve">various </w:t>
      </w:r>
      <w:r w:rsidR="00AB1973">
        <w:t>Academic subjects that the researchers wants to improve.</w:t>
      </w:r>
    </w:p>
    <w:p w14:paraId="3566B828" w14:textId="0A6ACF28" w:rsidR="00AB1973" w:rsidRPr="001161F0" w:rsidRDefault="00416445" w:rsidP="00AB1973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Effects- </w:t>
      </w:r>
      <w:r>
        <w:t xml:space="preserve">The </w:t>
      </w:r>
      <w:r w:rsidR="001161F0">
        <w:t>result of the face to face classes for the grade 10 students from</w:t>
      </w:r>
    </w:p>
    <w:p w14:paraId="3299DC63" w14:textId="44546D95" w:rsidR="001161F0" w:rsidRDefault="006D736E" w:rsidP="001161F0">
      <w:pPr>
        <w:pStyle w:val="ListParagraph"/>
        <w:ind w:left="1080" w:firstLine="0"/>
      </w:pPr>
      <w:proofErr w:type="spellStart"/>
      <w:r>
        <w:t>Tayabas</w:t>
      </w:r>
      <w:proofErr w:type="spellEnd"/>
      <w:r>
        <w:t xml:space="preserve"> Western Academy.</w:t>
      </w:r>
    </w:p>
    <w:p w14:paraId="7E024E5F" w14:textId="77777777" w:rsidR="006D736E" w:rsidRPr="001161F0" w:rsidRDefault="006D736E" w:rsidP="001161F0">
      <w:pPr>
        <w:pStyle w:val="ListParagraph"/>
        <w:ind w:left="1080" w:firstLine="0"/>
      </w:pPr>
    </w:p>
    <w:p w14:paraId="1E8D3ECB" w14:textId="77777777" w:rsidR="00E00213" w:rsidRPr="002112CB" w:rsidRDefault="00E00213" w:rsidP="002112CB">
      <w:pPr>
        <w:pStyle w:val="ListParagraph"/>
        <w:ind w:left="1080" w:firstLine="0"/>
      </w:pPr>
    </w:p>
    <w:p w14:paraId="702B6D0F" w14:textId="232063F1" w:rsidR="000E38C6" w:rsidRPr="00410F26" w:rsidRDefault="000E38C6" w:rsidP="000E38C6">
      <w:pPr>
        <w:ind w:firstLine="0"/>
      </w:pPr>
    </w:p>
    <w:p w14:paraId="0A41E8C3" w14:textId="77777777" w:rsidR="00D733A1" w:rsidRDefault="00D733A1" w:rsidP="00D733A1">
      <w:pPr>
        <w:ind w:firstLine="0"/>
      </w:pPr>
    </w:p>
    <w:p w14:paraId="1D8B319F" w14:textId="77777777" w:rsidR="00D733A1" w:rsidRDefault="00D733A1" w:rsidP="00D733A1">
      <w:pPr>
        <w:ind w:firstLine="0"/>
      </w:pPr>
      <w:r>
        <w:t xml:space="preserve">                              </w:t>
      </w:r>
    </w:p>
    <w:p w14:paraId="7FFB5DC0" w14:textId="77777777" w:rsidR="00D733A1" w:rsidRDefault="00D733A1" w:rsidP="00D733A1">
      <w:pPr>
        <w:ind w:firstLine="0"/>
      </w:pPr>
    </w:p>
    <w:p w14:paraId="69488968" w14:textId="77777777" w:rsidR="00D733A1" w:rsidRDefault="00D733A1" w:rsidP="00D733A1">
      <w:pPr>
        <w:ind w:firstLine="0"/>
      </w:pPr>
    </w:p>
    <w:p w14:paraId="1ECC41F6" w14:textId="77777777" w:rsidR="00D733A1" w:rsidRDefault="00D733A1" w:rsidP="00D733A1">
      <w:pPr>
        <w:ind w:firstLine="0"/>
      </w:pPr>
    </w:p>
    <w:p w14:paraId="1D0B326A" w14:textId="77777777" w:rsidR="00D733A1" w:rsidRDefault="00D733A1" w:rsidP="00D733A1">
      <w:pPr>
        <w:ind w:firstLine="0"/>
      </w:pPr>
    </w:p>
    <w:p w14:paraId="5199E140" w14:textId="77777777" w:rsidR="00D733A1" w:rsidRDefault="00D733A1" w:rsidP="00D733A1">
      <w:pPr>
        <w:ind w:firstLine="0"/>
      </w:pPr>
    </w:p>
    <w:p w14:paraId="17633ECD" w14:textId="77777777" w:rsidR="00D733A1" w:rsidRDefault="00D733A1" w:rsidP="00D733A1">
      <w:pPr>
        <w:ind w:firstLine="0"/>
      </w:pPr>
    </w:p>
    <w:p w14:paraId="556CFD30" w14:textId="77777777" w:rsidR="00D733A1" w:rsidRDefault="00D733A1" w:rsidP="00D733A1">
      <w:pPr>
        <w:ind w:firstLine="0"/>
      </w:pPr>
    </w:p>
    <w:p w14:paraId="5139F58D" w14:textId="77777777" w:rsidR="00D733A1" w:rsidRDefault="00D733A1" w:rsidP="00D733A1">
      <w:pPr>
        <w:ind w:firstLine="0"/>
      </w:pPr>
      <w:r>
        <w:t> </w:t>
      </w:r>
    </w:p>
    <w:p w14:paraId="378DF744" w14:textId="77777777" w:rsidR="00D733A1" w:rsidRDefault="00D733A1" w:rsidP="00D733A1">
      <w:pPr>
        <w:ind w:firstLine="0"/>
      </w:pPr>
    </w:p>
    <w:p w14:paraId="5C53CBC3" w14:textId="77777777" w:rsidR="00D733A1" w:rsidRDefault="00D733A1" w:rsidP="00D733A1">
      <w:pPr>
        <w:ind w:firstLine="0"/>
      </w:pPr>
    </w:p>
    <w:p w14:paraId="15BCCC70" w14:textId="77777777" w:rsidR="00D733A1" w:rsidRDefault="00D733A1" w:rsidP="00D733A1">
      <w:pPr>
        <w:ind w:firstLine="0"/>
      </w:pPr>
    </w:p>
    <w:p w14:paraId="649D9BEC" w14:textId="77777777" w:rsidR="00D733A1" w:rsidRPr="00D733A1" w:rsidRDefault="00D733A1" w:rsidP="00D733A1">
      <w:pPr>
        <w:ind w:firstLine="0"/>
      </w:pPr>
    </w:p>
    <w:p w14:paraId="45E13D0F" w14:textId="77777777" w:rsidR="00E258C8" w:rsidRPr="00D733A1" w:rsidRDefault="00E258C8" w:rsidP="00D733A1">
      <w:pPr>
        <w:ind w:firstLine="0"/>
      </w:pPr>
    </w:p>
    <w:sectPr w:rsidR="00E258C8" w:rsidRPr="00D733A1" w:rsidSect="00781939">
      <w:headerReference w:type="default" r:id="rId9"/>
      <w:headerReference w:type="first" r:id="rId10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8AFD" w14:textId="77777777" w:rsidR="001414A4" w:rsidRDefault="001414A4">
      <w:pPr>
        <w:spacing w:line="240" w:lineRule="auto"/>
      </w:pPr>
      <w:r>
        <w:separator/>
      </w:r>
    </w:p>
  </w:endnote>
  <w:endnote w:type="continuationSeparator" w:id="0">
    <w:p w14:paraId="0611BE14" w14:textId="77777777" w:rsidR="001414A4" w:rsidRDefault="00141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82BB0" w14:textId="77777777" w:rsidR="001414A4" w:rsidRDefault="001414A4">
      <w:pPr>
        <w:spacing w:line="240" w:lineRule="auto"/>
      </w:pPr>
      <w:r>
        <w:separator/>
      </w:r>
    </w:p>
  </w:footnote>
  <w:footnote w:type="continuationSeparator" w:id="0">
    <w:p w14:paraId="1DE3B33F" w14:textId="77777777" w:rsidR="001414A4" w:rsidRDefault="00141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B408" w14:textId="77777777" w:rsidR="00E258C8" w:rsidRDefault="00156EE3">
    <w:pPr>
      <w:pStyle w:val="Header"/>
    </w:pPr>
    <w:sdt>
      <w:sdtPr>
        <w:id w:val="1568531701"/>
        <w:placeholder>
          <w:docPart w:val="5ED9CD66D73FE94A8CE6B3AADED3874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FDA9" w14:textId="77777777" w:rsidR="00E258C8" w:rsidRDefault="00156EE3">
    <w:pPr>
      <w:pStyle w:val="Header"/>
    </w:pPr>
    <w:sdt>
      <w:sdtPr>
        <w:id w:val="-348181431"/>
        <w:placeholder>
          <w:docPart w:val="560C033377549C499132C170104857B4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0D1A"/>
    <w:multiLevelType w:val="hybridMultilevel"/>
    <w:tmpl w:val="EF787EF6"/>
    <w:lvl w:ilvl="0" w:tplc="FFFFFFFF">
      <w:start w:val="1"/>
      <w:numFmt w:val="decimal"/>
      <w:lvlText w:val="%1.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9" w:hanging="360"/>
      </w:pPr>
    </w:lvl>
    <w:lvl w:ilvl="2" w:tplc="0409001B" w:tentative="1">
      <w:start w:val="1"/>
      <w:numFmt w:val="lowerRoman"/>
      <w:lvlText w:val="%3."/>
      <w:lvlJc w:val="right"/>
      <w:pPr>
        <w:ind w:left="3299" w:hanging="180"/>
      </w:pPr>
    </w:lvl>
    <w:lvl w:ilvl="3" w:tplc="0409000F" w:tentative="1">
      <w:start w:val="1"/>
      <w:numFmt w:val="decimal"/>
      <w:lvlText w:val="%4."/>
      <w:lvlJc w:val="left"/>
      <w:pPr>
        <w:ind w:left="4019" w:hanging="360"/>
      </w:pPr>
    </w:lvl>
    <w:lvl w:ilvl="4" w:tplc="04090019" w:tentative="1">
      <w:start w:val="1"/>
      <w:numFmt w:val="lowerLetter"/>
      <w:lvlText w:val="%5."/>
      <w:lvlJc w:val="left"/>
      <w:pPr>
        <w:ind w:left="4739" w:hanging="360"/>
      </w:pPr>
    </w:lvl>
    <w:lvl w:ilvl="5" w:tplc="0409001B" w:tentative="1">
      <w:start w:val="1"/>
      <w:numFmt w:val="lowerRoman"/>
      <w:lvlText w:val="%6."/>
      <w:lvlJc w:val="right"/>
      <w:pPr>
        <w:ind w:left="5459" w:hanging="180"/>
      </w:pPr>
    </w:lvl>
    <w:lvl w:ilvl="6" w:tplc="0409000F" w:tentative="1">
      <w:start w:val="1"/>
      <w:numFmt w:val="decimal"/>
      <w:lvlText w:val="%7."/>
      <w:lvlJc w:val="left"/>
      <w:pPr>
        <w:ind w:left="6179" w:hanging="360"/>
      </w:pPr>
    </w:lvl>
    <w:lvl w:ilvl="7" w:tplc="04090019" w:tentative="1">
      <w:start w:val="1"/>
      <w:numFmt w:val="lowerLetter"/>
      <w:lvlText w:val="%8."/>
      <w:lvlJc w:val="left"/>
      <w:pPr>
        <w:ind w:left="6899" w:hanging="360"/>
      </w:pPr>
    </w:lvl>
    <w:lvl w:ilvl="8" w:tplc="04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1" w15:restartNumberingAfterBreak="0">
    <w:nsid w:val="17486537"/>
    <w:multiLevelType w:val="hybridMultilevel"/>
    <w:tmpl w:val="7B5CF6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B33787"/>
    <w:multiLevelType w:val="hybridMultilevel"/>
    <w:tmpl w:val="5DF2A49E"/>
    <w:lvl w:ilvl="0" w:tplc="FFFFFFFF">
      <w:start w:val="1"/>
      <w:numFmt w:val="decimal"/>
      <w:lvlText w:val="%1."/>
      <w:lvlJc w:val="left"/>
      <w:pPr>
        <w:ind w:left="1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2" w:hanging="360"/>
      </w:pPr>
    </w:lvl>
    <w:lvl w:ilvl="2" w:tplc="0409001B" w:tentative="1">
      <w:start w:val="1"/>
      <w:numFmt w:val="lowerRoman"/>
      <w:lvlText w:val="%3."/>
      <w:lvlJc w:val="right"/>
      <w:pPr>
        <w:ind w:left="3362" w:hanging="180"/>
      </w:pPr>
    </w:lvl>
    <w:lvl w:ilvl="3" w:tplc="0409000F" w:tentative="1">
      <w:start w:val="1"/>
      <w:numFmt w:val="decimal"/>
      <w:lvlText w:val="%4."/>
      <w:lvlJc w:val="left"/>
      <w:pPr>
        <w:ind w:left="4082" w:hanging="360"/>
      </w:pPr>
    </w:lvl>
    <w:lvl w:ilvl="4" w:tplc="04090019" w:tentative="1">
      <w:start w:val="1"/>
      <w:numFmt w:val="lowerLetter"/>
      <w:lvlText w:val="%5."/>
      <w:lvlJc w:val="left"/>
      <w:pPr>
        <w:ind w:left="4802" w:hanging="360"/>
      </w:pPr>
    </w:lvl>
    <w:lvl w:ilvl="5" w:tplc="0409001B" w:tentative="1">
      <w:start w:val="1"/>
      <w:numFmt w:val="lowerRoman"/>
      <w:lvlText w:val="%6."/>
      <w:lvlJc w:val="right"/>
      <w:pPr>
        <w:ind w:left="5522" w:hanging="180"/>
      </w:pPr>
    </w:lvl>
    <w:lvl w:ilvl="6" w:tplc="0409000F" w:tentative="1">
      <w:start w:val="1"/>
      <w:numFmt w:val="decimal"/>
      <w:lvlText w:val="%7."/>
      <w:lvlJc w:val="left"/>
      <w:pPr>
        <w:ind w:left="6242" w:hanging="360"/>
      </w:pPr>
    </w:lvl>
    <w:lvl w:ilvl="7" w:tplc="04090019" w:tentative="1">
      <w:start w:val="1"/>
      <w:numFmt w:val="lowerLetter"/>
      <w:lvlText w:val="%8."/>
      <w:lvlJc w:val="left"/>
      <w:pPr>
        <w:ind w:left="6962" w:hanging="360"/>
      </w:pPr>
    </w:lvl>
    <w:lvl w:ilvl="8" w:tplc="0409001B" w:tentative="1">
      <w:start w:val="1"/>
      <w:numFmt w:val="lowerRoman"/>
      <w:lvlText w:val="%9."/>
      <w:lvlJc w:val="right"/>
      <w:pPr>
        <w:ind w:left="7682" w:hanging="180"/>
      </w:pPr>
    </w:lvl>
  </w:abstractNum>
  <w:abstractNum w:abstractNumId="14" w15:restartNumberingAfterBreak="0">
    <w:nsid w:val="46003D33"/>
    <w:multiLevelType w:val="hybridMultilevel"/>
    <w:tmpl w:val="B1883D82"/>
    <w:lvl w:ilvl="0" w:tplc="FFFFFFFF">
      <w:start w:val="1"/>
      <w:numFmt w:val="decimal"/>
      <w:lvlText w:val="%1."/>
      <w:lvlJc w:val="left"/>
      <w:pPr>
        <w:ind w:left="1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2" w:hanging="360"/>
      </w:pPr>
    </w:lvl>
    <w:lvl w:ilvl="2" w:tplc="0409001B" w:tentative="1">
      <w:start w:val="1"/>
      <w:numFmt w:val="lowerRoman"/>
      <w:lvlText w:val="%3."/>
      <w:lvlJc w:val="right"/>
      <w:pPr>
        <w:ind w:left="3362" w:hanging="180"/>
      </w:pPr>
    </w:lvl>
    <w:lvl w:ilvl="3" w:tplc="0409000F" w:tentative="1">
      <w:start w:val="1"/>
      <w:numFmt w:val="decimal"/>
      <w:lvlText w:val="%4."/>
      <w:lvlJc w:val="left"/>
      <w:pPr>
        <w:ind w:left="4082" w:hanging="360"/>
      </w:pPr>
    </w:lvl>
    <w:lvl w:ilvl="4" w:tplc="04090019" w:tentative="1">
      <w:start w:val="1"/>
      <w:numFmt w:val="lowerLetter"/>
      <w:lvlText w:val="%5."/>
      <w:lvlJc w:val="left"/>
      <w:pPr>
        <w:ind w:left="4802" w:hanging="360"/>
      </w:pPr>
    </w:lvl>
    <w:lvl w:ilvl="5" w:tplc="0409001B" w:tentative="1">
      <w:start w:val="1"/>
      <w:numFmt w:val="lowerRoman"/>
      <w:lvlText w:val="%6."/>
      <w:lvlJc w:val="right"/>
      <w:pPr>
        <w:ind w:left="5522" w:hanging="180"/>
      </w:pPr>
    </w:lvl>
    <w:lvl w:ilvl="6" w:tplc="0409000F" w:tentative="1">
      <w:start w:val="1"/>
      <w:numFmt w:val="decimal"/>
      <w:lvlText w:val="%7."/>
      <w:lvlJc w:val="left"/>
      <w:pPr>
        <w:ind w:left="6242" w:hanging="360"/>
      </w:pPr>
    </w:lvl>
    <w:lvl w:ilvl="7" w:tplc="04090019" w:tentative="1">
      <w:start w:val="1"/>
      <w:numFmt w:val="lowerLetter"/>
      <w:lvlText w:val="%8."/>
      <w:lvlJc w:val="left"/>
      <w:pPr>
        <w:ind w:left="6962" w:hanging="360"/>
      </w:pPr>
    </w:lvl>
    <w:lvl w:ilvl="8" w:tplc="0409001B" w:tentative="1">
      <w:start w:val="1"/>
      <w:numFmt w:val="lowerRoman"/>
      <w:lvlText w:val="%9."/>
      <w:lvlJc w:val="right"/>
      <w:pPr>
        <w:ind w:left="7682" w:hanging="180"/>
      </w:pPr>
    </w:lvl>
  </w:abstractNum>
  <w:abstractNum w:abstractNumId="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num w:numId="1" w16cid:durableId="2108504206">
    <w:abstractNumId w:val="9"/>
  </w:num>
  <w:num w:numId="2" w16cid:durableId="1385375821">
    <w:abstractNumId w:val="7"/>
  </w:num>
  <w:num w:numId="3" w16cid:durableId="1296906790">
    <w:abstractNumId w:val="6"/>
  </w:num>
  <w:num w:numId="4" w16cid:durableId="1856722299">
    <w:abstractNumId w:val="5"/>
  </w:num>
  <w:num w:numId="5" w16cid:durableId="235164947">
    <w:abstractNumId w:val="4"/>
  </w:num>
  <w:num w:numId="6" w16cid:durableId="169100073">
    <w:abstractNumId w:val="8"/>
  </w:num>
  <w:num w:numId="7" w16cid:durableId="765880367">
    <w:abstractNumId w:val="3"/>
  </w:num>
  <w:num w:numId="8" w16cid:durableId="1049956488">
    <w:abstractNumId w:val="2"/>
  </w:num>
  <w:num w:numId="9" w16cid:durableId="786584836">
    <w:abstractNumId w:val="1"/>
  </w:num>
  <w:num w:numId="10" w16cid:durableId="795561441">
    <w:abstractNumId w:val="0"/>
  </w:num>
  <w:num w:numId="11" w16cid:durableId="1472673107">
    <w:abstractNumId w:val="12"/>
  </w:num>
  <w:num w:numId="12" w16cid:durableId="198444257">
    <w:abstractNumId w:val="15"/>
  </w:num>
  <w:num w:numId="13" w16cid:durableId="1287421786">
    <w:abstractNumId w:val="16"/>
  </w:num>
  <w:num w:numId="14" w16cid:durableId="1895117204">
    <w:abstractNumId w:val="13"/>
  </w:num>
  <w:num w:numId="15" w16cid:durableId="1291353472">
    <w:abstractNumId w:val="10"/>
  </w:num>
  <w:num w:numId="16" w16cid:durableId="325325436">
    <w:abstractNumId w:val="14"/>
  </w:num>
  <w:num w:numId="17" w16cid:durableId="9370575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E8"/>
    <w:rsid w:val="00000671"/>
    <w:rsid w:val="00002E20"/>
    <w:rsid w:val="000974BB"/>
    <w:rsid w:val="00097517"/>
    <w:rsid w:val="000D114C"/>
    <w:rsid w:val="000D1465"/>
    <w:rsid w:val="000E38C6"/>
    <w:rsid w:val="001026E9"/>
    <w:rsid w:val="00107B99"/>
    <w:rsid w:val="001161F0"/>
    <w:rsid w:val="001414A4"/>
    <w:rsid w:val="00142A91"/>
    <w:rsid w:val="00151EEF"/>
    <w:rsid w:val="00156EE3"/>
    <w:rsid w:val="001A06D0"/>
    <w:rsid w:val="001B007B"/>
    <w:rsid w:val="001E3A2B"/>
    <w:rsid w:val="002112CB"/>
    <w:rsid w:val="00236A91"/>
    <w:rsid w:val="002C36C7"/>
    <w:rsid w:val="002F50DE"/>
    <w:rsid w:val="00361440"/>
    <w:rsid w:val="00361A74"/>
    <w:rsid w:val="00361F91"/>
    <w:rsid w:val="003B25E8"/>
    <w:rsid w:val="003D56EF"/>
    <w:rsid w:val="003E0524"/>
    <w:rsid w:val="003F69A4"/>
    <w:rsid w:val="00410F26"/>
    <w:rsid w:val="00413E5B"/>
    <w:rsid w:val="00416445"/>
    <w:rsid w:val="00422FA0"/>
    <w:rsid w:val="004603B4"/>
    <w:rsid w:val="004672B8"/>
    <w:rsid w:val="00477B9D"/>
    <w:rsid w:val="004B3B7A"/>
    <w:rsid w:val="004D07B0"/>
    <w:rsid w:val="004E2BF7"/>
    <w:rsid w:val="00502FBD"/>
    <w:rsid w:val="00504214"/>
    <w:rsid w:val="00512F7E"/>
    <w:rsid w:val="005D572A"/>
    <w:rsid w:val="00660581"/>
    <w:rsid w:val="006D736E"/>
    <w:rsid w:val="006E492C"/>
    <w:rsid w:val="007070C2"/>
    <w:rsid w:val="00737260"/>
    <w:rsid w:val="00763E1D"/>
    <w:rsid w:val="00781939"/>
    <w:rsid w:val="00782AFB"/>
    <w:rsid w:val="00803201"/>
    <w:rsid w:val="00823A51"/>
    <w:rsid w:val="00887B4E"/>
    <w:rsid w:val="00901081"/>
    <w:rsid w:val="00913678"/>
    <w:rsid w:val="0099118C"/>
    <w:rsid w:val="009A30FC"/>
    <w:rsid w:val="009B7489"/>
    <w:rsid w:val="00A934DF"/>
    <w:rsid w:val="00AB1973"/>
    <w:rsid w:val="00BB5FF2"/>
    <w:rsid w:val="00CA3A3B"/>
    <w:rsid w:val="00CE2F77"/>
    <w:rsid w:val="00D733A1"/>
    <w:rsid w:val="00D84D43"/>
    <w:rsid w:val="00DC168D"/>
    <w:rsid w:val="00DC66C8"/>
    <w:rsid w:val="00DE0645"/>
    <w:rsid w:val="00E00213"/>
    <w:rsid w:val="00E258C8"/>
    <w:rsid w:val="00E260B3"/>
    <w:rsid w:val="00E50EDD"/>
    <w:rsid w:val="00E5503D"/>
    <w:rsid w:val="00EE54D7"/>
    <w:rsid w:val="00F23139"/>
    <w:rsid w:val="00F35B60"/>
    <w:rsid w:val="00F636DC"/>
    <w:rsid w:val="00FA16CB"/>
    <w:rsid w:val="00FA459F"/>
    <w:rsid w:val="00FC78EB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4FFE0"/>
  <w15:chartTrackingRefBased/>
  <w15:docId w15:val="{A5AD2071-D6C3-FB4F-B831-64543A96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50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2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FE216D8-FE90-D347-9DC2-CDF7ACD6F7A6%7dtf5000206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D9CD66D73FE94A8CE6B3AADED38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A561F-0BC9-CC42-8C04-B321DF08FE5A}"/>
      </w:docPartPr>
      <w:docPartBody>
        <w:p w:rsidR="00396E63" w:rsidRDefault="00396E63">
          <w:pPr>
            <w:pStyle w:val="5ED9CD66D73FE94A8CE6B3AADED38742"/>
          </w:pPr>
          <w:r>
            <w:t>Row Heading</w:t>
          </w:r>
        </w:p>
      </w:docPartBody>
    </w:docPart>
    <w:docPart>
      <w:docPartPr>
        <w:name w:val="560C033377549C499132C17010485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40132-46C6-A04A-9958-599DE5F97EB1}"/>
      </w:docPartPr>
      <w:docPartBody>
        <w:p w:rsidR="00396E63" w:rsidRDefault="00396E63">
          <w:pPr>
            <w:pStyle w:val="560C033377549C499132C170104857B4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C0"/>
    <w:rsid w:val="00396E63"/>
    <w:rsid w:val="00B4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5ED9CD66D73FE94A8CE6B3AADED38742">
    <w:name w:val="5ED9CD66D73FE94A8CE6B3AADED38742"/>
  </w:style>
  <w:style w:type="paragraph" w:customStyle="1" w:styleId="560C033377549C499132C170104857B4">
    <w:name w:val="560C033377549C499132C170104857B4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%7bAFE216D8-FE90-D347-9DC2-CDF7ACD6F7A6%7dtf50002068.dotx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2</cp:revision>
  <dcterms:created xsi:type="dcterms:W3CDTF">2023-05-31T00:44:00Z</dcterms:created>
  <dcterms:modified xsi:type="dcterms:W3CDTF">2023-05-31T00:44:00Z</dcterms:modified>
</cp:coreProperties>
</file>